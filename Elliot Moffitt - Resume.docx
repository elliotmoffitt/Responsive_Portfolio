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B2006" w14:textId="77777777" w:rsidR="00816216" w:rsidRPr="008D3818" w:rsidRDefault="00F223F6" w:rsidP="00141A4C">
      <w:pPr>
        <w:pStyle w:val="Title"/>
        <w:rPr>
          <w:sz w:val="52"/>
          <w:szCs w:val="21"/>
        </w:rPr>
      </w:pPr>
      <w:r w:rsidRPr="008D3818">
        <w:rPr>
          <w:sz w:val="52"/>
          <w:szCs w:val="21"/>
        </w:rPr>
        <w:t>Elliot Moffitt</w:t>
      </w:r>
    </w:p>
    <w:p w14:paraId="41A82EDE" w14:textId="07DAF911" w:rsidR="00141A4C" w:rsidRPr="008D3818" w:rsidRDefault="00003100" w:rsidP="00141A4C">
      <w:pPr>
        <w:rPr>
          <w:sz w:val="21"/>
          <w:szCs w:val="21"/>
        </w:rPr>
      </w:pPr>
      <w:r w:rsidRPr="008D3818">
        <w:rPr>
          <w:sz w:val="21"/>
          <w:szCs w:val="21"/>
        </w:rPr>
        <w:t>1218 Union Club Drive</w:t>
      </w:r>
      <w:r w:rsidR="00F223F6" w:rsidRPr="008D3818">
        <w:rPr>
          <w:sz w:val="21"/>
          <w:szCs w:val="21"/>
        </w:rPr>
        <w:t xml:space="preserve"> </w:t>
      </w:r>
      <w:r w:rsidR="00F223F6" w:rsidRPr="008D3818">
        <w:rPr>
          <w:sz w:val="21"/>
          <w:szCs w:val="21"/>
        </w:rPr>
        <w:sym w:font="Symbol" w:char="F0B7"/>
      </w:r>
      <w:r w:rsidR="00F223F6" w:rsidRPr="008D3818">
        <w:rPr>
          <w:sz w:val="21"/>
          <w:szCs w:val="21"/>
        </w:rPr>
        <w:t xml:space="preserve"> Winter Garden, FL 34787</w:t>
      </w:r>
      <w:r w:rsidR="00141A4C" w:rsidRPr="008D3818">
        <w:rPr>
          <w:sz w:val="21"/>
          <w:szCs w:val="21"/>
        </w:rPr>
        <w:t> | </w:t>
      </w:r>
      <w:r w:rsidR="00F223F6" w:rsidRPr="008D3818">
        <w:rPr>
          <w:sz w:val="21"/>
          <w:szCs w:val="21"/>
        </w:rPr>
        <w:t>407.496.0250</w:t>
      </w:r>
      <w:r w:rsidR="00141A4C" w:rsidRPr="008D3818">
        <w:rPr>
          <w:sz w:val="21"/>
          <w:szCs w:val="21"/>
        </w:rPr>
        <w:t> | </w:t>
      </w:r>
      <w:r w:rsidR="00F223F6" w:rsidRPr="008D3818">
        <w:rPr>
          <w:sz w:val="21"/>
          <w:szCs w:val="21"/>
        </w:rPr>
        <w:t>elliot.winton@gmail.com</w:t>
      </w:r>
    </w:p>
    <w:p w14:paraId="6C1AC653" w14:textId="77777777" w:rsidR="006270A9" w:rsidRPr="008D3818" w:rsidRDefault="00C966EC" w:rsidP="00141A4C">
      <w:pPr>
        <w:pStyle w:val="Heading1"/>
        <w:rPr>
          <w:sz w:val="24"/>
          <w:szCs w:val="28"/>
        </w:rPr>
      </w:pPr>
      <w:sdt>
        <w:sdtPr>
          <w:rPr>
            <w:sz w:val="24"/>
            <w:szCs w:val="28"/>
          </w:rPr>
          <w:alias w:val="Objective:"/>
          <w:tag w:val="Objective:"/>
          <w:id w:val="-731932020"/>
          <w:placeholder>
            <w:docPart w:val="395AB5BF4C770F4999DB421D8626C7B1"/>
          </w:placeholder>
          <w:temporary/>
          <w:showingPlcHdr/>
          <w15:appearance w15:val="hidden"/>
        </w:sdtPr>
        <w:sdtEndPr/>
        <w:sdtContent>
          <w:r w:rsidR="009D5933" w:rsidRPr="008D3818">
            <w:rPr>
              <w:sz w:val="24"/>
              <w:szCs w:val="28"/>
            </w:rPr>
            <w:t>Objective</w:t>
          </w:r>
        </w:sdtContent>
      </w:sdt>
    </w:p>
    <w:p w14:paraId="5A374986" w14:textId="77777777" w:rsidR="006270A9" w:rsidRPr="008D3818" w:rsidRDefault="00F223F6">
      <w:pPr>
        <w:rPr>
          <w:sz w:val="21"/>
          <w:szCs w:val="21"/>
        </w:rPr>
      </w:pPr>
      <w:r w:rsidRPr="008D3818">
        <w:rPr>
          <w:sz w:val="21"/>
          <w:szCs w:val="21"/>
        </w:rPr>
        <w:t>I would love to have the opportunity to work in a position in your company. I am a fast learner and motivated to better myself and my skills through an employment experience.</w:t>
      </w:r>
    </w:p>
    <w:sdt>
      <w:sdtPr>
        <w:rPr>
          <w:sz w:val="24"/>
          <w:szCs w:val="28"/>
        </w:rPr>
        <w:alias w:val="Experience:"/>
        <w:tag w:val="Experience:"/>
        <w:id w:val="171684534"/>
        <w:placeholder>
          <w:docPart w:val="BB68EDA9D9A0BC46827B62DE1AA0C3F1"/>
        </w:placeholder>
        <w:temporary/>
        <w:showingPlcHdr/>
        <w15:appearance w15:val="hidden"/>
      </w:sdtPr>
      <w:sdtEndPr/>
      <w:sdtContent>
        <w:p w14:paraId="160C7EC3" w14:textId="77777777" w:rsidR="008D0C44" w:rsidRPr="008D3818" w:rsidRDefault="008D0C44" w:rsidP="008D0C44">
          <w:pPr>
            <w:pStyle w:val="Heading1"/>
            <w:spacing w:before="120"/>
            <w:rPr>
              <w:sz w:val="24"/>
              <w:szCs w:val="28"/>
            </w:rPr>
          </w:pPr>
          <w:r w:rsidRPr="008D3818">
            <w:rPr>
              <w:sz w:val="24"/>
              <w:szCs w:val="28"/>
            </w:rPr>
            <w:t>Experience</w:t>
          </w:r>
        </w:p>
      </w:sdtContent>
    </w:sdt>
    <w:p w14:paraId="7867B396" w14:textId="77777777" w:rsidR="008D0C44" w:rsidRPr="008D3818" w:rsidRDefault="008D0C44" w:rsidP="008D0C44">
      <w:pPr>
        <w:pStyle w:val="Heading2"/>
        <w:rPr>
          <w:sz w:val="22"/>
          <w:szCs w:val="24"/>
        </w:rPr>
      </w:pPr>
      <w:r w:rsidRPr="008D3818">
        <w:rPr>
          <w:sz w:val="22"/>
          <w:szCs w:val="24"/>
        </w:rPr>
        <w:t>stocker | philanthropy of central fl, llc | june 2017 – December 2018</w:t>
      </w:r>
    </w:p>
    <w:p w14:paraId="3D617CE6" w14:textId="77777777" w:rsidR="008D0C44" w:rsidRPr="008D3818" w:rsidRDefault="008D0C44" w:rsidP="008D0C44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Removed all debris and packaging from boxes and disposed of them properly.</w:t>
      </w:r>
    </w:p>
    <w:p w14:paraId="4E3C82CE" w14:textId="24EC07A2" w:rsidR="00003100" w:rsidRPr="008D3818" w:rsidRDefault="008D0C44" w:rsidP="00003100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Priced merchandise, stocked shelves and took inventory of supplies.</w:t>
      </w:r>
    </w:p>
    <w:p w14:paraId="6FC12F6A" w14:textId="26E84426" w:rsidR="00003100" w:rsidRPr="008D3818" w:rsidRDefault="00003100" w:rsidP="00003100">
      <w:pPr>
        <w:pStyle w:val="Heading2"/>
        <w:rPr>
          <w:sz w:val="22"/>
          <w:szCs w:val="24"/>
        </w:rPr>
      </w:pPr>
      <w:r w:rsidRPr="008D3818">
        <w:rPr>
          <w:sz w:val="22"/>
          <w:szCs w:val="24"/>
        </w:rPr>
        <w:t>Associate | Panera Bread Windermere | May 2019 – September 2019</w:t>
      </w:r>
    </w:p>
    <w:p w14:paraId="46AE5376" w14:textId="69CB92D2" w:rsidR="00003100" w:rsidRPr="008D3818" w:rsidRDefault="00003100" w:rsidP="00003100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Made sandwiches and salads.</w:t>
      </w:r>
    </w:p>
    <w:p w14:paraId="7D58CE9F" w14:textId="59F118E6" w:rsidR="00003100" w:rsidRPr="008D3818" w:rsidRDefault="00003100" w:rsidP="00003100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Swept and mopped floor.</w:t>
      </w:r>
    </w:p>
    <w:p w14:paraId="06CEF3EF" w14:textId="1BA65695" w:rsidR="00003100" w:rsidRPr="008D3818" w:rsidRDefault="0023627C" w:rsidP="00003100">
      <w:pPr>
        <w:pStyle w:val="Heading2"/>
        <w:rPr>
          <w:sz w:val="22"/>
          <w:szCs w:val="24"/>
        </w:rPr>
      </w:pPr>
      <w:r>
        <w:rPr>
          <w:sz w:val="22"/>
          <w:szCs w:val="24"/>
        </w:rPr>
        <w:t xml:space="preserve">Customer Serivice </w:t>
      </w:r>
      <w:r w:rsidR="00003100" w:rsidRPr="008D3818">
        <w:rPr>
          <w:sz w:val="22"/>
          <w:szCs w:val="24"/>
        </w:rPr>
        <w:t xml:space="preserve">Associate | Wawa Winter Garden | July 2019 </w:t>
      </w:r>
      <w:r w:rsidR="00E54429">
        <w:rPr>
          <w:sz w:val="22"/>
          <w:szCs w:val="24"/>
        </w:rPr>
        <w:t>–</w:t>
      </w:r>
      <w:r w:rsidR="00003100" w:rsidRPr="008D3818">
        <w:rPr>
          <w:sz w:val="22"/>
          <w:szCs w:val="24"/>
        </w:rPr>
        <w:t xml:space="preserve"> </w:t>
      </w:r>
      <w:r w:rsidR="00E54429">
        <w:rPr>
          <w:sz w:val="22"/>
          <w:szCs w:val="24"/>
        </w:rPr>
        <w:t>March 2020</w:t>
      </w:r>
    </w:p>
    <w:p w14:paraId="0DED9D88" w14:textId="0E7FE244" w:rsidR="00003100" w:rsidRPr="008D3818" w:rsidRDefault="00003100" w:rsidP="001753F7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Facilities – take trash out, clean bathroom, stock items.</w:t>
      </w:r>
    </w:p>
    <w:p w14:paraId="5B180E83" w14:textId="26F0DBBE" w:rsidR="00003100" w:rsidRDefault="00003100" w:rsidP="001753F7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Register</w:t>
      </w:r>
    </w:p>
    <w:p w14:paraId="012AC04C" w14:textId="0DE22637" w:rsidR="00E54429" w:rsidRDefault="00E54429" w:rsidP="001753F7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Beverages</w:t>
      </w:r>
    </w:p>
    <w:p w14:paraId="7427A5B4" w14:textId="5FD49AEB" w:rsidR="00E54429" w:rsidRDefault="00E54429" w:rsidP="00E54429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Deli</w:t>
      </w:r>
    </w:p>
    <w:p w14:paraId="5812326D" w14:textId="467035FF" w:rsidR="00E54429" w:rsidRDefault="00E54429" w:rsidP="00E54429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Appointment Setter</w:t>
      </w:r>
      <w:r w:rsidRPr="008D3818">
        <w:rPr>
          <w:sz w:val="22"/>
          <w:szCs w:val="24"/>
        </w:rPr>
        <w:t xml:space="preserve"> | </w:t>
      </w:r>
      <w:r>
        <w:rPr>
          <w:sz w:val="22"/>
          <w:szCs w:val="24"/>
        </w:rPr>
        <w:t xml:space="preserve">Blue Raven Solar Orlando </w:t>
      </w:r>
      <w:r w:rsidRPr="008D3818">
        <w:rPr>
          <w:sz w:val="22"/>
          <w:szCs w:val="24"/>
        </w:rPr>
        <w:t xml:space="preserve">| </w:t>
      </w:r>
      <w:r>
        <w:rPr>
          <w:sz w:val="22"/>
          <w:szCs w:val="24"/>
        </w:rPr>
        <w:t xml:space="preserve">March 2020 – </w:t>
      </w:r>
      <w:r w:rsidR="00BE0B1D">
        <w:rPr>
          <w:sz w:val="22"/>
          <w:szCs w:val="24"/>
        </w:rPr>
        <w:t>June 2020</w:t>
      </w:r>
    </w:p>
    <w:p w14:paraId="7A4814D1" w14:textId="7478141F" w:rsidR="00E54429" w:rsidRPr="00E54429" w:rsidRDefault="00E54429" w:rsidP="00E54429">
      <w:pPr>
        <w:numPr>
          <w:ilvl w:val="0"/>
          <w:numId w:val="25"/>
        </w:num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Went door to door to set appointments.</w:t>
      </w:r>
    </w:p>
    <w:sdt>
      <w:sdtPr>
        <w:rPr>
          <w:sz w:val="24"/>
          <w:szCs w:val="28"/>
        </w:rPr>
        <w:alias w:val="Education:"/>
        <w:tag w:val="Education:"/>
        <w:id w:val="807127995"/>
        <w:placeholder>
          <w:docPart w:val="D1709F064212B241951379D635DC6677"/>
        </w:placeholder>
        <w:temporary/>
        <w:showingPlcHdr/>
        <w15:appearance w15:val="hidden"/>
      </w:sdtPr>
      <w:sdtEndPr/>
      <w:sdtContent>
        <w:p w14:paraId="305A3280" w14:textId="77777777" w:rsidR="006270A9" w:rsidRPr="008D3818" w:rsidRDefault="009D5933" w:rsidP="008D0C44">
          <w:pPr>
            <w:pStyle w:val="Heading1"/>
            <w:spacing w:before="120"/>
            <w:rPr>
              <w:sz w:val="24"/>
              <w:szCs w:val="28"/>
            </w:rPr>
          </w:pPr>
          <w:r w:rsidRPr="008D3818">
            <w:rPr>
              <w:sz w:val="24"/>
              <w:szCs w:val="28"/>
            </w:rPr>
            <w:t>Education</w:t>
          </w:r>
        </w:p>
      </w:sdtContent>
    </w:sdt>
    <w:p w14:paraId="1D28C545" w14:textId="326E6FDA" w:rsidR="008D3818" w:rsidRPr="008D3818" w:rsidRDefault="00356807" w:rsidP="008D3818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HIGH SCHOOL DIPLOMA</w:t>
      </w:r>
    </w:p>
    <w:p w14:paraId="09881DA7" w14:textId="77777777" w:rsidR="008D3818" w:rsidRPr="008D3818" w:rsidRDefault="008D3818" w:rsidP="008D3818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Source Sans Pro" w:hAnsi="Source Sans Pro"/>
          <w:color w:val="58585F"/>
          <w:sz w:val="20"/>
          <w:szCs w:val="20"/>
        </w:rPr>
      </w:pPr>
    </w:p>
    <w:p w14:paraId="01BFC003" w14:textId="49A32250" w:rsidR="00356807" w:rsidRDefault="00356807" w:rsidP="008D3818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Cambria" w:hAnsi="Cambria"/>
          <w:color w:val="58585F"/>
          <w:sz w:val="20"/>
          <w:szCs w:val="20"/>
        </w:rPr>
      </w:pPr>
      <w:r>
        <w:rPr>
          <w:rFonts w:ascii="Cambria" w:hAnsi="Cambria"/>
          <w:color w:val="58585F"/>
          <w:sz w:val="20"/>
          <w:szCs w:val="20"/>
        </w:rPr>
        <w:t>12</w:t>
      </w:r>
      <w:r w:rsidRPr="00356807">
        <w:rPr>
          <w:rFonts w:ascii="Cambria" w:hAnsi="Cambria"/>
          <w:color w:val="58585F"/>
          <w:sz w:val="20"/>
          <w:szCs w:val="20"/>
          <w:vertAlign w:val="superscript"/>
        </w:rPr>
        <w:t>th</w:t>
      </w:r>
      <w:r>
        <w:rPr>
          <w:rFonts w:ascii="Cambria" w:hAnsi="Cambria"/>
          <w:color w:val="58585F"/>
          <w:sz w:val="20"/>
          <w:szCs w:val="20"/>
        </w:rPr>
        <w:t xml:space="preserve"> grade (2019-2020) at Florida Virtual School</w:t>
      </w:r>
    </w:p>
    <w:p w14:paraId="37C08051" w14:textId="301A7323" w:rsidR="008D3818" w:rsidRPr="008D3818" w:rsidRDefault="008D3818" w:rsidP="008D3818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Cambria" w:hAnsi="Cambria"/>
          <w:color w:val="58585F"/>
          <w:sz w:val="20"/>
          <w:szCs w:val="20"/>
        </w:rPr>
      </w:pPr>
      <w:r w:rsidRPr="008D3818">
        <w:rPr>
          <w:rFonts w:ascii="Cambria" w:hAnsi="Cambria"/>
          <w:color w:val="58585F"/>
          <w:sz w:val="20"/>
          <w:szCs w:val="20"/>
        </w:rPr>
        <w:t>9</w:t>
      </w:r>
      <w:r w:rsidRPr="008D3818">
        <w:rPr>
          <w:rFonts w:ascii="Cambria" w:hAnsi="Cambria"/>
          <w:color w:val="58585F"/>
          <w:sz w:val="20"/>
          <w:szCs w:val="20"/>
          <w:vertAlign w:val="superscript"/>
        </w:rPr>
        <w:t>th</w:t>
      </w:r>
      <w:r w:rsidRPr="008D3818">
        <w:rPr>
          <w:rFonts w:ascii="Cambria" w:hAnsi="Cambria"/>
          <w:color w:val="58585F"/>
          <w:sz w:val="20"/>
          <w:szCs w:val="20"/>
        </w:rPr>
        <w:t>-11</w:t>
      </w:r>
      <w:r w:rsidRPr="008D3818">
        <w:rPr>
          <w:rFonts w:ascii="Cambria" w:hAnsi="Cambria"/>
          <w:color w:val="58585F"/>
          <w:sz w:val="20"/>
          <w:szCs w:val="20"/>
          <w:vertAlign w:val="superscript"/>
        </w:rPr>
        <w:t>th</w:t>
      </w:r>
      <w:r w:rsidRPr="008D3818">
        <w:rPr>
          <w:rFonts w:ascii="Cambria" w:hAnsi="Cambria"/>
          <w:color w:val="58585F"/>
          <w:sz w:val="20"/>
          <w:szCs w:val="20"/>
        </w:rPr>
        <w:t xml:space="preserve"> grade (2016 – 2019) at The First Academy; education and accomplishments shown below</w:t>
      </w:r>
    </w:p>
    <w:p w14:paraId="0C7FB71A" w14:textId="77777777" w:rsidR="008D3818" w:rsidRPr="008D3818" w:rsidRDefault="008D3818" w:rsidP="008D3818">
      <w:pPr>
        <w:pStyle w:val="public-draftstyledefault-unorderedlistitem"/>
        <w:shd w:val="clear" w:color="auto" w:fill="FFFFFF"/>
        <w:spacing w:before="0" w:beforeAutospacing="0" w:after="75" w:afterAutospacing="0"/>
        <w:ind w:left="900"/>
        <w:rPr>
          <w:rFonts w:ascii="Source Sans Pro" w:hAnsi="Source Sans Pro"/>
          <w:color w:val="58585F"/>
          <w:sz w:val="20"/>
          <w:szCs w:val="20"/>
        </w:rPr>
      </w:pPr>
    </w:p>
    <w:p w14:paraId="1274479C" w14:textId="60A09BA3" w:rsidR="00F223F6" w:rsidRPr="008D3818" w:rsidRDefault="00F223F6" w:rsidP="00F223F6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ind w:left="900"/>
        <w:rPr>
          <w:rFonts w:ascii="Source Sans Pro" w:hAnsi="Source Sans Pro"/>
          <w:color w:val="58585F"/>
          <w:sz w:val="20"/>
          <w:szCs w:val="20"/>
        </w:rPr>
      </w:pPr>
      <w:r w:rsidRPr="008D3818">
        <w:rPr>
          <w:rFonts w:ascii="Source Sans Pro" w:hAnsi="Source Sans Pro"/>
          <w:color w:val="58585F"/>
          <w:sz w:val="20"/>
          <w:szCs w:val="20"/>
        </w:rPr>
        <w:t>Elected Assistant Captain of percussion section of school marching band</w:t>
      </w:r>
    </w:p>
    <w:p w14:paraId="11EBDC27" w14:textId="12ACC872" w:rsidR="00F223F6" w:rsidRPr="008D3818" w:rsidRDefault="00F223F6" w:rsidP="00F223F6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ind w:left="900"/>
        <w:rPr>
          <w:rFonts w:ascii="Source Sans Pro" w:hAnsi="Source Sans Pro"/>
          <w:color w:val="58585F"/>
          <w:sz w:val="20"/>
          <w:szCs w:val="20"/>
        </w:rPr>
      </w:pPr>
      <w:r w:rsidRPr="008D3818">
        <w:rPr>
          <w:rFonts w:ascii="Source Sans Pro" w:hAnsi="Source Sans Pro"/>
          <w:color w:val="58585F"/>
          <w:sz w:val="20"/>
          <w:szCs w:val="20"/>
        </w:rPr>
        <w:t>Member of high school marching band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 xml:space="preserve"> from</w:t>
      </w:r>
      <w:r w:rsidRPr="008D3818">
        <w:rPr>
          <w:rFonts w:ascii="Source Sans Pro" w:hAnsi="Source Sans Pro"/>
          <w:color w:val="58585F"/>
          <w:sz w:val="20"/>
          <w:szCs w:val="20"/>
        </w:rPr>
        <w:t xml:space="preserve"> 2015/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>8</w:t>
      </w:r>
      <w:r w:rsidR="008D3818" w:rsidRPr="008D3818">
        <w:rPr>
          <w:rFonts w:ascii="Source Sans Pro" w:hAnsi="Source Sans Pro"/>
          <w:color w:val="58585F"/>
          <w:sz w:val="20"/>
          <w:szCs w:val="20"/>
          <w:vertAlign w:val="superscript"/>
        </w:rPr>
        <w:t>th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 xml:space="preserve"> </w:t>
      </w:r>
      <w:r w:rsidRPr="008D3818">
        <w:rPr>
          <w:rFonts w:ascii="Source Sans Pro" w:hAnsi="Source Sans Pro"/>
          <w:color w:val="58585F"/>
          <w:sz w:val="20"/>
          <w:szCs w:val="20"/>
        </w:rPr>
        <w:t>grade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 xml:space="preserve"> – 2019/11</w:t>
      </w:r>
      <w:r w:rsidR="008D3818" w:rsidRPr="008D3818">
        <w:rPr>
          <w:rFonts w:ascii="Source Sans Pro" w:hAnsi="Source Sans Pro"/>
          <w:color w:val="58585F"/>
          <w:sz w:val="20"/>
          <w:szCs w:val="20"/>
          <w:vertAlign w:val="superscript"/>
        </w:rPr>
        <w:t>th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 xml:space="preserve"> grade</w:t>
      </w:r>
    </w:p>
    <w:p w14:paraId="20698BA7" w14:textId="77777777" w:rsidR="00F223F6" w:rsidRPr="008D3818" w:rsidRDefault="00F223F6" w:rsidP="00F223F6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ind w:left="900"/>
        <w:rPr>
          <w:rFonts w:ascii="Source Sans Pro" w:hAnsi="Source Sans Pro"/>
          <w:color w:val="58585F"/>
          <w:sz w:val="20"/>
          <w:szCs w:val="20"/>
        </w:rPr>
      </w:pPr>
      <w:r w:rsidRPr="008D3818">
        <w:rPr>
          <w:rFonts w:ascii="Source Sans Pro" w:hAnsi="Source Sans Pro"/>
          <w:color w:val="58585F"/>
          <w:sz w:val="20"/>
          <w:szCs w:val="20"/>
        </w:rPr>
        <w:t>Inducted in the International Thespian Society</w:t>
      </w:r>
    </w:p>
    <w:p w14:paraId="0C1F4416" w14:textId="1C5E2C73" w:rsidR="00F223F6" w:rsidRPr="008D3818" w:rsidRDefault="00F223F6" w:rsidP="00F223F6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ind w:left="900"/>
        <w:rPr>
          <w:rFonts w:ascii="Source Sans Pro" w:hAnsi="Source Sans Pro"/>
          <w:color w:val="58585F"/>
          <w:sz w:val="20"/>
          <w:szCs w:val="20"/>
        </w:rPr>
      </w:pPr>
      <w:r w:rsidRPr="008D3818">
        <w:rPr>
          <w:rFonts w:ascii="Source Sans Pro" w:hAnsi="Source Sans Pro"/>
          <w:color w:val="58585F"/>
          <w:sz w:val="20"/>
          <w:szCs w:val="20"/>
        </w:rPr>
        <w:t xml:space="preserve">Member of high school 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>choir</w:t>
      </w:r>
      <w:r w:rsidRPr="008D3818">
        <w:rPr>
          <w:rFonts w:ascii="Source Sans Pro" w:hAnsi="Source Sans Pro"/>
          <w:color w:val="58585F"/>
          <w:sz w:val="20"/>
          <w:szCs w:val="20"/>
        </w:rPr>
        <w:t xml:space="preserve"> 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 xml:space="preserve">from </w:t>
      </w:r>
      <w:r w:rsidRPr="008D3818">
        <w:rPr>
          <w:rFonts w:ascii="Source Sans Pro" w:hAnsi="Source Sans Pro"/>
          <w:color w:val="58585F"/>
          <w:sz w:val="20"/>
          <w:szCs w:val="20"/>
        </w:rPr>
        <w:t>2018/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>10</w:t>
      </w:r>
      <w:r w:rsidR="008D3818" w:rsidRPr="008D3818">
        <w:rPr>
          <w:rFonts w:ascii="Source Sans Pro" w:hAnsi="Source Sans Pro"/>
          <w:color w:val="58585F"/>
          <w:sz w:val="20"/>
          <w:szCs w:val="20"/>
          <w:vertAlign w:val="superscript"/>
        </w:rPr>
        <w:t>th</w:t>
      </w:r>
      <w:r w:rsidRPr="008D3818">
        <w:rPr>
          <w:rFonts w:ascii="Source Sans Pro" w:hAnsi="Source Sans Pro"/>
          <w:color w:val="58585F"/>
          <w:sz w:val="20"/>
          <w:szCs w:val="20"/>
        </w:rPr>
        <w:t xml:space="preserve"> grade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 xml:space="preserve"> – 2019/11</w:t>
      </w:r>
      <w:r w:rsidR="008D3818" w:rsidRPr="008D3818">
        <w:rPr>
          <w:rFonts w:ascii="Source Sans Pro" w:hAnsi="Source Sans Pro"/>
          <w:color w:val="58585F"/>
          <w:sz w:val="20"/>
          <w:szCs w:val="20"/>
          <w:vertAlign w:val="superscript"/>
        </w:rPr>
        <w:t>th</w:t>
      </w:r>
      <w:r w:rsidR="008D3818" w:rsidRPr="008D3818">
        <w:rPr>
          <w:rFonts w:ascii="Source Sans Pro" w:hAnsi="Source Sans Pro"/>
          <w:color w:val="58585F"/>
          <w:sz w:val="20"/>
          <w:szCs w:val="20"/>
        </w:rPr>
        <w:t xml:space="preserve"> grade</w:t>
      </w:r>
    </w:p>
    <w:p w14:paraId="2683BF3C" w14:textId="77777777" w:rsidR="00F223F6" w:rsidRPr="008D3818" w:rsidRDefault="00F223F6" w:rsidP="00F223F6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ind w:left="900"/>
        <w:rPr>
          <w:rFonts w:ascii="Source Sans Pro" w:hAnsi="Source Sans Pro"/>
          <w:color w:val="58585F"/>
          <w:sz w:val="20"/>
          <w:szCs w:val="20"/>
        </w:rPr>
      </w:pPr>
      <w:r w:rsidRPr="008D3818">
        <w:rPr>
          <w:rFonts w:ascii="Source Sans Pro" w:hAnsi="Source Sans Pro"/>
          <w:color w:val="58585F"/>
          <w:sz w:val="20"/>
          <w:szCs w:val="20"/>
        </w:rPr>
        <w:t>Actively involved in Fine Arts program at The First Academy</w:t>
      </w:r>
    </w:p>
    <w:sdt>
      <w:sdtPr>
        <w:rPr>
          <w:sz w:val="24"/>
          <w:szCs w:val="28"/>
        </w:rPr>
        <w:alias w:val="Skills &amp; Abilities:"/>
        <w:tag w:val="Skills &amp; Abilities:"/>
        <w:id w:val="458624136"/>
        <w:placeholder>
          <w:docPart w:val="D697A98F2A445E43BDF8461BF5E98F14"/>
        </w:placeholder>
        <w:temporary/>
        <w:showingPlcHdr/>
        <w15:appearance w15:val="hidden"/>
      </w:sdtPr>
      <w:sdtEndPr/>
      <w:sdtContent>
        <w:p w14:paraId="274C1FF7" w14:textId="77777777" w:rsidR="006270A9" w:rsidRPr="008D3818" w:rsidRDefault="009D5933" w:rsidP="008D0C44">
          <w:pPr>
            <w:pStyle w:val="Heading1"/>
            <w:spacing w:before="120"/>
            <w:rPr>
              <w:sz w:val="24"/>
              <w:szCs w:val="28"/>
            </w:rPr>
          </w:pPr>
          <w:r w:rsidRPr="008D3818">
            <w:rPr>
              <w:sz w:val="24"/>
              <w:szCs w:val="28"/>
            </w:rPr>
            <w:t>Skills &amp; Abilities</w:t>
          </w:r>
        </w:p>
      </w:sdtContent>
    </w:sdt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780"/>
      </w:tblGrid>
      <w:tr w:rsidR="00F223F6" w:rsidRPr="008D3818" w14:paraId="1007FB1D" w14:textId="77777777" w:rsidTr="00F223F6">
        <w:tc>
          <w:tcPr>
            <w:tcW w:w="3780" w:type="dxa"/>
          </w:tcPr>
          <w:p w14:paraId="2E72FEEE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25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Shelving of products</w:t>
            </w:r>
          </w:p>
          <w:p w14:paraId="0CAAACC8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25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Friendly demeanor</w:t>
            </w:r>
          </w:p>
          <w:p w14:paraId="0AB3309A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25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Customer-oriented</w:t>
            </w:r>
          </w:p>
          <w:p w14:paraId="175C436A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25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Retail sales</w:t>
            </w:r>
          </w:p>
          <w:p w14:paraId="4992E737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25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Strong work ethic</w:t>
            </w:r>
          </w:p>
          <w:p w14:paraId="23BCFB2E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25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Accurate money handling</w:t>
            </w:r>
          </w:p>
          <w:p w14:paraId="23FCD127" w14:textId="77777777" w:rsidR="008D0C44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25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People-oriented</w:t>
            </w:r>
          </w:p>
        </w:tc>
        <w:tc>
          <w:tcPr>
            <w:tcW w:w="3780" w:type="dxa"/>
          </w:tcPr>
          <w:p w14:paraId="34F09CE9" w14:textId="1EF08534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Computer literate</w:t>
            </w:r>
          </w:p>
          <w:p w14:paraId="0DC06506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Stocking</w:t>
            </w:r>
          </w:p>
          <w:p w14:paraId="28F04A82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Detail-oriented</w:t>
            </w:r>
          </w:p>
          <w:p w14:paraId="256720F7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Personable</w:t>
            </w:r>
          </w:p>
          <w:p w14:paraId="00685F01" w14:textId="77777777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Integrity</w:t>
            </w:r>
          </w:p>
          <w:p w14:paraId="3F11507A" w14:textId="54A8DB94" w:rsidR="00F223F6" w:rsidRPr="008D3818" w:rsidRDefault="00F223F6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Trustworthy</w:t>
            </w:r>
          </w:p>
          <w:p w14:paraId="6CFCA67D" w14:textId="0917B8B4" w:rsidR="008D3818" w:rsidRPr="008D3818" w:rsidRDefault="008D3818" w:rsidP="008D0C44">
            <w:pPr>
              <w:numPr>
                <w:ilvl w:val="0"/>
                <w:numId w:val="26"/>
              </w:numPr>
              <w:shd w:val="clear" w:color="auto" w:fill="FFFFFF"/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  <w:r w:rsidRPr="008D3818"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  <w:t>Register knowledge</w:t>
            </w:r>
          </w:p>
          <w:p w14:paraId="16492B1F" w14:textId="77777777" w:rsidR="00F223F6" w:rsidRPr="008D3818" w:rsidRDefault="00F223F6" w:rsidP="008D0C44">
            <w:pPr>
              <w:spacing w:after="75"/>
              <w:ind w:left="436"/>
              <w:rPr>
                <w:rFonts w:ascii="Source Sans Pro" w:eastAsia="Times New Roman" w:hAnsi="Source Sans Pro" w:cs="Times New Roman"/>
                <w:color w:val="58585F"/>
                <w:sz w:val="20"/>
                <w:szCs w:val="20"/>
                <w:lang w:eastAsia="en-US"/>
              </w:rPr>
            </w:pPr>
          </w:p>
        </w:tc>
      </w:tr>
    </w:tbl>
    <w:p w14:paraId="1D393984" w14:textId="77777777" w:rsidR="008D0C44" w:rsidRPr="008D3818" w:rsidRDefault="008D0C44" w:rsidP="008D0C44">
      <w:pPr>
        <w:pStyle w:val="Heading1"/>
        <w:spacing w:before="120"/>
        <w:rPr>
          <w:color w:val="2A7B88" w:themeColor="accent1" w:themeShade="BF"/>
          <w:sz w:val="24"/>
          <w:szCs w:val="28"/>
        </w:rPr>
      </w:pPr>
      <w:r w:rsidRPr="008D3818">
        <w:rPr>
          <w:sz w:val="24"/>
          <w:szCs w:val="28"/>
        </w:rPr>
        <w:lastRenderedPageBreak/>
        <w:t>Accomplishment</w:t>
      </w:r>
      <w:r w:rsidR="007A6A09" w:rsidRPr="008D3818">
        <w:rPr>
          <w:sz w:val="24"/>
          <w:szCs w:val="28"/>
        </w:rPr>
        <w:t>s</w:t>
      </w:r>
    </w:p>
    <w:p w14:paraId="37603659" w14:textId="77777777" w:rsidR="00F223F6" w:rsidRPr="008D3818" w:rsidRDefault="00F223F6" w:rsidP="008D0C44">
      <w:pPr>
        <w:numPr>
          <w:ilvl w:val="0"/>
          <w:numId w:val="27"/>
        </w:numPr>
        <w:shd w:val="clear" w:color="auto" w:fill="FFFFFF"/>
        <w:spacing w:after="75"/>
        <w:ind w:left="63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Received Excellent at theatre districts for small group in 11th grade</w:t>
      </w:r>
    </w:p>
    <w:p w14:paraId="0111D36C" w14:textId="77777777" w:rsidR="00F223F6" w:rsidRPr="008D3818" w:rsidRDefault="00F223F6" w:rsidP="008D0C44">
      <w:pPr>
        <w:numPr>
          <w:ilvl w:val="0"/>
          <w:numId w:val="27"/>
        </w:numPr>
        <w:shd w:val="clear" w:color="auto" w:fill="FFFFFF"/>
        <w:spacing w:after="75"/>
        <w:ind w:left="63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Received superior at band districts for solo marimba in 8th grade</w:t>
      </w:r>
    </w:p>
    <w:p w14:paraId="23E8769B" w14:textId="77777777" w:rsidR="00F223F6" w:rsidRPr="008D3818" w:rsidRDefault="00F223F6" w:rsidP="008D0C44">
      <w:pPr>
        <w:numPr>
          <w:ilvl w:val="0"/>
          <w:numId w:val="27"/>
        </w:numPr>
        <w:shd w:val="clear" w:color="auto" w:fill="FFFFFF"/>
        <w:spacing w:after="75"/>
        <w:ind w:left="63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Received superior with distinction for solo marimba and received superior with distinction for mallet duet at band districts in 9th grade</w:t>
      </w:r>
    </w:p>
    <w:p w14:paraId="281ADDC5" w14:textId="77777777" w:rsidR="00F223F6" w:rsidRPr="008D3818" w:rsidRDefault="00F223F6" w:rsidP="008D0C44">
      <w:pPr>
        <w:numPr>
          <w:ilvl w:val="0"/>
          <w:numId w:val="27"/>
        </w:numPr>
        <w:shd w:val="clear" w:color="auto" w:fill="FFFFFF"/>
        <w:spacing w:after="75"/>
        <w:ind w:left="630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Received superior with distinction for mallet duet at band districts in 10th grade</w:t>
      </w:r>
    </w:p>
    <w:p w14:paraId="29BA9C28" w14:textId="77777777" w:rsidR="008D0C44" w:rsidRPr="008D3818" w:rsidRDefault="008D0C44" w:rsidP="008D0C44">
      <w:pPr>
        <w:pStyle w:val="Heading1"/>
        <w:spacing w:before="120"/>
        <w:rPr>
          <w:color w:val="2A7B88" w:themeColor="accent1" w:themeShade="BF"/>
          <w:sz w:val="24"/>
          <w:szCs w:val="28"/>
        </w:rPr>
      </w:pPr>
      <w:r w:rsidRPr="008D3818">
        <w:rPr>
          <w:sz w:val="24"/>
          <w:szCs w:val="28"/>
        </w:rPr>
        <w:t>Hobbies</w:t>
      </w:r>
    </w:p>
    <w:p w14:paraId="77057498" w14:textId="77777777" w:rsidR="008D0C44" w:rsidRPr="008D3818" w:rsidRDefault="008D0C44" w:rsidP="008D0C44">
      <w:pPr>
        <w:numPr>
          <w:ilvl w:val="0"/>
          <w:numId w:val="27"/>
        </w:num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Play drums, piano, marimba, vibraphone</w:t>
      </w:r>
    </w:p>
    <w:p w14:paraId="2756ED69" w14:textId="77777777" w:rsidR="008D0C44" w:rsidRPr="008D3818" w:rsidRDefault="008D0C44" w:rsidP="008D0C44">
      <w:pPr>
        <w:numPr>
          <w:ilvl w:val="0"/>
          <w:numId w:val="27"/>
        </w:num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Compose Music</w:t>
      </w:r>
    </w:p>
    <w:p w14:paraId="7BDFF536" w14:textId="63DBF7B0" w:rsidR="008D3818" w:rsidRPr="008D3818" w:rsidRDefault="008D0C44" w:rsidP="008D3818">
      <w:pPr>
        <w:numPr>
          <w:ilvl w:val="0"/>
          <w:numId w:val="27"/>
        </w:num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Car enthusiast</w:t>
      </w:r>
    </w:p>
    <w:p w14:paraId="08BA18D2" w14:textId="0249E45E" w:rsidR="008D3818" w:rsidRPr="008D3818" w:rsidRDefault="008D3818" w:rsidP="008D3818">
      <w:pPr>
        <w:numPr>
          <w:ilvl w:val="0"/>
          <w:numId w:val="27"/>
        </w:num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</w:pPr>
      <w:r w:rsidRPr="008D3818">
        <w:rPr>
          <w:rFonts w:ascii="Source Sans Pro" w:eastAsia="Times New Roman" w:hAnsi="Source Sans Pro" w:cs="Times New Roman"/>
          <w:color w:val="58585F"/>
          <w:sz w:val="20"/>
          <w:szCs w:val="20"/>
          <w:lang w:eastAsia="en-US"/>
        </w:rPr>
        <w:t>Entrepreneurship</w:t>
      </w:r>
    </w:p>
    <w:sectPr w:rsidR="008D3818" w:rsidRPr="008D3818" w:rsidSect="00F223F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3C218" w14:textId="77777777" w:rsidR="00C966EC" w:rsidRDefault="00C966EC">
      <w:pPr>
        <w:spacing w:after="0"/>
      </w:pPr>
      <w:r>
        <w:separator/>
      </w:r>
    </w:p>
  </w:endnote>
  <w:endnote w:type="continuationSeparator" w:id="0">
    <w:p w14:paraId="50E79B2D" w14:textId="77777777" w:rsidR="00C966EC" w:rsidRDefault="00C96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4984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82629" w14:textId="77777777" w:rsidR="00C966EC" w:rsidRDefault="00C966EC">
      <w:pPr>
        <w:spacing w:after="0"/>
      </w:pPr>
      <w:r>
        <w:separator/>
      </w:r>
    </w:p>
  </w:footnote>
  <w:footnote w:type="continuationSeparator" w:id="0">
    <w:p w14:paraId="3A1C7E70" w14:textId="77777777" w:rsidR="00C966EC" w:rsidRDefault="00C9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5D246D"/>
    <w:multiLevelType w:val="multilevel"/>
    <w:tmpl w:val="208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DC76C6D"/>
    <w:multiLevelType w:val="multilevel"/>
    <w:tmpl w:val="B71668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3534B"/>
    <w:multiLevelType w:val="multilevel"/>
    <w:tmpl w:val="4D60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D466B9"/>
    <w:multiLevelType w:val="multilevel"/>
    <w:tmpl w:val="463E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BA1865"/>
    <w:multiLevelType w:val="multilevel"/>
    <w:tmpl w:val="357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3"/>
  </w:num>
  <w:num w:numId="17">
    <w:abstractNumId w:val="18"/>
  </w:num>
  <w:num w:numId="18">
    <w:abstractNumId w:val="11"/>
  </w:num>
  <w:num w:numId="19">
    <w:abstractNumId w:val="23"/>
  </w:num>
  <w:num w:numId="20">
    <w:abstractNumId w:val="21"/>
  </w:num>
  <w:num w:numId="21">
    <w:abstractNumId w:val="12"/>
  </w:num>
  <w:num w:numId="22">
    <w:abstractNumId w:val="17"/>
  </w:num>
  <w:num w:numId="23">
    <w:abstractNumId w:val="22"/>
  </w:num>
  <w:num w:numId="24">
    <w:abstractNumId w:val="10"/>
  </w:num>
  <w:num w:numId="25">
    <w:abstractNumId w:val="15"/>
  </w:num>
  <w:num w:numId="26">
    <w:abstractNumId w:val="19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F6"/>
    <w:rsid w:val="00003100"/>
    <w:rsid w:val="000A4F59"/>
    <w:rsid w:val="00141A4C"/>
    <w:rsid w:val="001B29CF"/>
    <w:rsid w:val="0023627C"/>
    <w:rsid w:val="0028220F"/>
    <w:rsid w:val="002D319C"/>
    <w:rsid w:val="00310C5C"/>
    <w:rsid w:val="00356807"/>
    <w:rsid w:val="00356C14"/>
    <w:rsid w:val="003D09CA"/>
    <w:rsid w:val="0044393F"/>
    <w:rsid w:val="00617B26"/>
    <w:rsid w:val="006270A9"/>
    <w:rsid w:val="00675956"/>
    <w:rsid w:val="00681034"/>
    <w:rsid w:val="007A6A09"/>
    <w:rsid w:val="00816216"/>
    <w:rsid w:val="0087734B"/>
    <w:rsid w:val="008D0C44"/>
    <w:rsid w:val="008D3818"/>
    <w:rsid w:val="00925D2F"/>
    <w:rsid w:val="009349A6"/>
    <w:rsid w:val="009B01EB"/>
    <w:rsid w:val="009D5933"/>
    <w:rsid w:val="00A30BE7"/>
    <w:rsid w:val="00B74AA5"/>
    <w:rsid w:val="00BD768D"/>
    <w:rsid w:val="00BE0B1D"/>
    <w:rsid w:val="00C61F8E"/>
    <w:rsid w:val="00C966EC"/>
    <w:rsid w:val="00E54429"/>
    <w:rsid w:val="00E83E4B"/>
    <w:rsid w:val="00F2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87360"/>
  <w15:chartTrackingRefBased/>
  <w15:docId w15:val="{03BEEBAF-C9B5-B54C-91E1-656E8818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B74AA5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74AA5"/>
    <w:pPr>
      <w:pBdr>
        <w:bottom w:val="single" w:sz="12" w:space="4" w:color="000000" w:themeColor="tex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B74AA5"/>
    <w:rPr>
      <w:rFonts w:asciiTheme="majorHAnsi" w:eastAsiaTheme="majorEastAsia" w:hAnsiTheme="majorHAnsi" w:cstheme="majorBidi"/>
      <w:color w:val="000000" w:themeColor="text1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74AA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ublic-draftstyledefault-unorderedlistitem">
    <w:name w:val="public-draftstyledefault-unorderedlistitem"/>
    <w:basedOn w:val="Normal"/>
    <w:rsid w:val="00F223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F223F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liotmoffitt/Library/Containers/com.microsoft.Word/Data/Library/Application%20Support/Microsoft/Office/16.0/DTS/Search/%7b09CAE961-9BC8-054D-811A-3B968AC11597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5AB5BF4C770F4999DB421D8626C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0734-182E-0C48-A227-2958D2F16829}"/>
      </w:docPartPr>
      <w:docPartBody>
        <w:p w:rsidR="00E111D3" w:rsidRDefault="00711F68">
          <w:pPr>
            <w:pStyle w:val="395AB5BF4C770F4999DB421D8626C7B1"/>
          </w:pPr>
          <w:r>
            <w:t>Objective</w:t>
          </w:r>
        </w:p>
      </w:docPartBody>
    </w:docPart>
    <w:docPart>
      <w:docPartPr>
        <w:name w:val="D1709F064212B241951379D635DC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9AC61-C2AF-7C46-9B31-0C455D59B571}"/>
      </w:docPartPr>
      <w:docPartBody>
        <w:p w:rsidR="00E111D3" w:rsidRDefault="00711F68">
          <w:pPr>
            <w:pStyle w:val="D1709F064212B241951379D635DC6677"/>
          </w:pPr>
          <w:r>
            <w:t>Education</w:t>
          </w:r>
        </w:p>
      </w:docPartBody>
    </w:docPart>
    <w:docPart>
      <w:docPartPr>
        <w:name w:val="D697A98F2A445E43BDF8461BF5E98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85E5F-BA5A-FA49-AE2F-73CF54217094}"/>
      </w:docPartPr>
      <w:docPartBody>
        <w:p w:rsidR="00E111D3" w:rsidRDefault="00711F68">
          <w:pPr>
            <w:pStyle w:val="D697A98F2A445E43BDF8461BF5E98F14"/>
          </w:pPr>
          <w:r>
            <w:t>Skills &amp; Abilities</w:t>
          </w:r>
        </w:p>
      </w:docPartBody>
    </w:docPart>
    <w:docPart>
      <w:docPartPr>
        <w:name w:val="BB68EDA9D9A0BC46827B62DE1AA0C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C0CC-99CE-BB43-861C-7F06CDEF41BE}"/>
      </w:docPartPr>
      <w:docPartBody>
        <w:p w:rsidR="00E111D3" w:rsidRDefault="00426420" w:rsidP="00426420">
          <w:pPr>
            <w:pStyle w:val="BB68EDA9D9A0BC46827B62DE1AA0C3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20"/>
    <w:rsid w:val="001466EC"/>
    <w:rsid w:val="0038032F"/>
    <w:rsid w:val="00426420"/>
    <w:rsid w:val="00711F68"/>
    <w:rsid w:val="009533B4"/>
    <w:rsid w:val="00B67895"/>
    <w:rsid w:val="00E111D3"/>
    <w:rsid w:val="00E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07D7048CB2F449215B04E716F95B1">
    <w:name w:val="38407D7048CB2F449215B04E716F95B1"/>
  </w:style>
  <w:style w:type="paragraph" w:customStyle="1" w:styleId="7DBB5222542D1A4D8018B56D725DF2CC">
    <w:name w:val="7DBB5222542D1A4D8018B56D725DF2CC"/>
  </w:style>
  <w:style w:type="paragraph" w:customStyle="1" w:styleId="6EC94B34FA13904B895DB9EFA16BB9B9">
    <w:name w:val="6EC94B34FA13904B895DB9EFA16BB9B9"/>
  </w:style>
  <w:style w:type="paragraph" w:customStyle="1" w:styleId="26CE579070404848BEF5D565712B8028">
    <w:name w:val="26CE579070404848BEF5D565712B8028"/>
  </w:style>
  <w:style w:type="paragraph" w:customStyle="1" w:styleId="395AB5BF4C770F4999DB421D8626C7B1">
    <w:name w:val="395AB5BF4C770F4999DB421D8626C7B1"/>
  </w:style>
  <w:style w:type="paragraph" w:customStyle="1" w:styleId="535C200D1F28D74BAD10DCE8237419E7">
    <w:name w:val="535C200D1F28D74BAD10DCE8237419E7"/>
  </w:style>
  <w:style w:type="paragraph" w:customStyle="1" w:styleId="D1709F064212B241951379D635DC6677">
    <w:name w:val="D1709F064212B241951379D635DC6677"/>
  </w:style>
  <w:style w:type="paragraph" w:customStyle="1" w:styleId="D076396EE7E56D459DB9AFE84CE6D297">
    <w:name w:val="D076396EE7E56D459DB9AFE84CE6D297"/>
  </w:style>
  <w:style w:type="paragraph" w:customStyle="1" w:styleId="E529F198EFFF8F48885564E2C37206B5">
    <w:name w:val="E529F198EFFF8F48885564E2C37206B5"/>
  </w:style>
  <w:style w:type="paragraph" w:customStyle="1" w:styleId="8BE83561993117418FF88E7D55624074">
    <w:name w:val="8BE83561993117418FF88E7D55624074"/>
  </w:style>
  <w:style w:type="paragraph" w:customStyle="1" w:styleId="3DB103576CC1ED43B28F8DDF6559FE71">
    <w:name w:val="3DB103576CC1ED43B28F8DDF6559FE71"/>
  </w:style>
  <w:style w:type="paragraph" w:customStyle="1" w:styleId="643BEE9792654E4C995256E71795216B">
    <w:name w:val="643BEE9792654E4C995256E71795216B"/>
  </w:style>
  <w:style w:type="paragraph" w:customStyle="1" w:styleId="65D0153077E8AB4E9F66A29A7F1B1BA9">
    <w:name w:val="65D0153077E8AB4E9F66A29A7F1B1BA9"/>
  </w:style>
  <w:style w:type="paragraph" w:customStyle="1" w:styleId="53C28444C93CE24AB1CB8396559BC0A7">
    <w:name w:val="53C28444C93CE24AB1CB8396559BC0A7"/>
  </w:style>
  <w:style w:type="paragraph" w:customStyle="1" w:styleId="44ECF2615CFD1E4D8E2F815927F8263C">
    <w:name w:val="44ECF2615CFD1E4D8E2F815927F8263C"/>
  </w:style>
  <w:style w:type="paragraph" w:customStyle="1" w:styleId="D697A98F2A445E43BDF8461BF5E98F14">
    <w:name w:val="D697A98F2A445E43BDF8461BF5E98F14"/>
  </w:style>
  <w:style w:type="paragraph" w:customStyle="1" w:styleId="AC6FF724E3952147B8BF2878A1CC736A">
    <w:name w:val="AC6FF724E3952147B8BF2878A1CC736A"/>
  </w:style>
  <w:style w:type="paragraph" w:customStyle="1" w:styleId="48FE9F5A6FCDE54CA1D9993B9708DA43">
    <w:name w:val="48FE9F5A6FCDE54CA1D9993B9708DA43"/>
  </w:style>
  <w:style w:type="paragraph" w:customStyle="1" w:styleId="B8611FCA52B61A4998BDBAD31AFFC1FF">
    <w:name w:val="B8611FCA52B61A4998BDBAD31AFFC1FF"/>
  </w:style>
  <w:style w:type="paragraph" w:customStyle="1" w:styleId="08DD75CFBE59DD48A1744164A97A8284">
    <w:name w:val="08DD75CFBE59DD48A1744164A97A8284"/>
  </w:style>
  <w:style w:type="paragraph" w:customStyle="1" w:styleId="0BBBC0165CFF2043B7A716653C7ABE95">
    <w:name w:val="0BBBC0165CFF2043B7A716653C7ABE95"/>
  </w:style>
  <w:style w:type="paragraph" w:customStyle="1" w:styleId="2AEAE64C33A25E4CB53206341AD12B28">
    <w:name w:val="2AEAE64C33A25E4CB53206341AD12B28"/>
  </w:style>
  <w:style w:type="paragraph" w:customStyle="1" w:styleId="3511B304FCA7A94881AE8241201B8656">
    <w:name w:val="3511B304FCA7A94881AE8241201B8656"/>
  </w:style>
  <w:style w:type="paragraph" w:customStyle="1" w:styleId="C480B46060ACBE4BAC15AB0059405640">
    <w:name w:val="C480B46060ACBE4BAC15AB0059405640"/>
  </w:style>
  <w:style w:type="paragraph" w:customStyle="1" w:styleId="854F29621F3CA64A8B9DBC8F77D426E3">
    <w:name w:val="854F29621F3CA64A8B9DBC8F77D426E3"/>
  </w:style>
  <w:style w:type="paragraph" w:customStyle="1" w:styleId="0DD3D81E76A4CE42BB8A16F9E424B87D">
    <w:name w:val="0DD3D81E76A4CE42BB8A16F9E424B87D"/>
  </w:style>
  <w:style w:type="paragraph" w:customStyle="1" w:styleId="C27362E55017F54192222881B9F345B5">
    <w:name w:val="C27362E55017F54192222881B9F345B5"/>
  </w:style>
  <w:style w:type="paragraph" w:customStyle="1" w:styleId="BAC83123F4FC604A86E905B5803CE049">
    <w:name w:val="BAC83123F4FC604A86E905B5803CE049"/>
  </w:style>
  <w:style w:type="paragraph" w:customStyle="1" w:styleId="4EFD30348A413A4C8F4188B3903E6619">
    <w:name w:val="4EFD30348A413A4C8F4188B3903E6619"/>
  </w:style>
  <w:style w:type="paragraph" w:customStyle="1" w:styleId="3D7B259692162746B7FE1E60ED3F9F7B">
    <w:name w:val="3D7B259692162746B7FE1E60ED3F9F7B"/>
  </w:style>
  <w:style w:type="paragraph" w:customStyle="1" w:styleId="1C59E912FB55634BBF5550FB06E25530">
    <w:name w:val="1C59E912FB55634BBF5550FB06E25530"/>
  </w:style>
  <w:style w:type="paragraph" w:customStyle="1" w:styleId="AC679EAC3EAE6B44BD2FD8184D7A1E7C">
    <w:name w:val="AC679EAC3EAE6B44BD2FD8184D7A1E7C"/>
  </w:style>
  <w:style w:type="paragraph" w:customStyle="1" w:styleId="2835BE371196FF40B688D3CE38453F81">
    <w:name w:val="2835BE371196FF40B688D3CE38453F81"/>
  </w:style>
  <w:style w:type="paragraph" w:customStyle="1" w:styleId="5F03C54F3A1B5D448F7D4A83ADD1B787">
    <w:name w:val="5F03C54F3A1B5D448F7D4A83ADD1B787"/>
    <w:rsid w:val="00426420"/>
  </w:style>
  <w:style w:type="paragraph" w:customStyle="1" w:styleId="6F38D25FA0F098439A212725A7FEB669">
    <w:name w:val="6F38D25FA0F098439A212725A7FEB669"/>
    <w:rsid w:val="00426420"/>
  </w:style>
  <w:style w:type="paragraph" w:customStyle="1" w:styleId="77189357E08A3F4688C4110B3E4860C8">
    <w:name w:val="77189357E08A3F4688C4110B3E4860C8"/>
    <w:rsid w:val="00426420"/>
  </w:style>
  <w:style w:type="paragraph" w:customStyle="1" w:styleId="BB68EDA9D9A0BC46827B62DE1AA0C3F1">
    <w:name w:val="BB68EDA9D9A0BC46827B62DE1AA0C3F1"/>
    <w:rsid w:val="0042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D5B2-57EC-7343-BAA3-CEDDB778BC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%7b09CAE961-9BC8-054D-811A-3B968AC11597%7dtf02918880.dotx</Template>
  <TotalTime>30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Elliot Moffitt</cp:lastModifiedBy>
  <cp:revision>7</cp:revision>
  <cp:lastPrinted>2019-02-27T04:21:00Z</cp:lastPrinted>
  <dcterms:created xsi:type="dcterms:W3CDTF">2019-09-13T06:06:00Z</dcterms:created>
  <dcterms:modified xsi:type="dcterms:W3CDTF">2020-06-22T22:13:00Z</dcterms:modified>
  <cp:version/>
</cp:coreProperties>
</file>